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14:paraId="7DD7ABB1" w14:textId="77777777" w:rsidTr="003740A3">
        <w:trPr>
          <w:trHeight w:val="428"/>
        </w:trPr>
        <w:tc>
          <w:tcPr>
            <w:tcW w:w="10080" w:type="dxa"/>
          </w:tcPr>
          <w:p w14:paraId="4F835EC6" w14:textId="77777777" w:rsidR="00793CBE" w:rsidRPr="003740A3" w:rsidRDefault="00793CBE" w:rsidP="003740A3"/>
        </w:tc>
      </w:tr>
      <w:tr w:rsidR="003740A3" w14:paraId="15AB0E1E" w14:textId="77777777" w:rsidTr="003740A3">
        <w:trPr>
          <w:trHeight w:val="1526"/>
        </w:trPr>
        <w:tc>
          <w:tcPr>
            <w:tcW w:w="10080" w:type="dxa"/>
            <w:vAlign w:val="center"/>
          </w:tcPr>
          <w:sdt>
            <w:sdtPr>
              <w:id w:val="-884641814"/>
              <w:placeholder>
                <w:docPart w:val="6ACAF8DEF34D4AA7BB636D7BD55DB84A"/>
              </w:placeholder>
              <w:temporary/>
              <w:showingPlcHdr/>
              <w15:appearance w15:val="hidden"/>
            </w:sdtPr>
            <w:sdtContent>
              <w:p w14:paraId="55E2965E" w14:textId="77777777" w:rsidR="003740A3" w:rsidRDefault="003740A3" w:rsidP="003740A3">
                <w:pPr>
                  <w:pStyle w:val="Title"/>
                </w:pPr>
                <w:r w:rsidRPr="00415A4A">
                  <w:t>[Your Name]</w:t>
                </w:r>
              </w:p>
            </w:sdtContent>
          </w:sdt>
          <w:p w14:paraId="70AF71BB" w14:textId="77777777" w:rsidR="003740A3" w:rsidRPr="003740A3" w:rsidRDefault="00000000" w:rsidP="003740A3">
            <w:pPr>
              <w:pStyle w:val="Information"/>
            </w:pPr>
            <w:sdt>
              <w:sdtPr>
                <w:id w:val="734893122"/>
                <w:placeholder>
                  <w:docPart w:val="E7FBCCAD217C413CB5953DBB2427B26E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99C9EC" w:themeColor="background2"/>
                </w:rPr>
              </w:sdtEndPr>
              <w:sdtContent>
                <w:r w:rsidR="003740A3" w:rsidRPr="003740A3">
                  <w:t>[Address]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DC3650704E714C739C96F712E6BB6B99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CA92DA0489DC45DDB075A45AC9D83A77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E77EAF4380CE4A0DB3BB1FF5560D671E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14:paraId="3FF6B3AE" w14:textId="77777777" w:rsidTr="003740A3">
        <w:trPr>
          <w:trHeight w:val="1454"/>
        </w:trPr>
        <w:tc>
          <w:tcPr>
            <w:tcW w:w="10080" w:type="dxa"/>
          </w:tcPr>
          <w:p w14:paraId="5E49600D" w14:textId="77777777" w:rsidR="003740A3" w:rsidRPr="003740A3" w:rsidRDefault="003740A3" w:rsidP="003740A3"/>
        </w:tc>
      </w:tr>
      <w:tr w:rsidR="003740A3" w14:paraId="00D0DDAE" w14:textId="77777777" w:rsidTr="003740A3">
        <w:trPr>
          <w:trHeight w:val="1164"/>
        </w:trPr>
        <w:tc>
          <w:tcPr>
            <w:tcW w:w="10080" w:type="dxa"/>
            <w:vAlign w:val="bottom"/>
          </w:tcPr>
          <w:p w14:paraId="7657F5B2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7B6C9C29D9884C0F89597B1D2859668E"/>
              </w:placeholder>
              <w:temporary/>
              <w:showingPlcHdr/>
              <w15:appearance w15:val="hidden"/>
            </w:sdtPr>
            <w:sdtContent>
              <w:p w14:paraId="2779A58D" w14:textId="77777777"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14:paraId="53F4977D" w14:textId="77777777" w:rsidTr="003740A3">
        <w:trPr>
          <w:trHeight w:val="454"/>
        </w:trPr>
        <w:tc>
          <w:tcPr>
            <w:tcW w:w="10080" w:type="dxa"/>
          </w:tcPr>
          <w:p w14:paraId="67D50C50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14:paraId="73464A6D" w14:textId="77777777" w:rsidR="003740A3" w:rsidRDefault="00000000" w:rsidP="003740A3">
            <w:pPr>
              <w:pStyle w:val="Dates"/>
            </w:pPr>
            <w:sdt>
              <w:sdtPr>
                <w:id w:val="201059472"/>
                <w:placeholder>
                  <w:docPart w:val="8BEBC287ED544C8FA86E01C5B3ACCBCC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EEF32A8CA21446E9ABB01C947066D991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6AA23C71" w14:textId="77777777" w:rsidR="003740A3" w:rsidRDefault="00000000" w:rsidP="003740A3">
            <w:pPr>
              <w:pStyle w:val="Experience"/>
            </w:pPr>
            <w:sdt>
              <w:sdtPr>
                <w:id w:val="-1167319978"/>
                <w:placeholder>
                  <w:docPart w:val="7ABA06E84BC345508667292A34BC8155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CF2B849095234EB8B4669C5CF05D334D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315797015"/>
                <w:placeholder>
                  <w:docPart w:val="391FCEC7422141F7AD44049CA64C1EA2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p w14:paraId="6CF5BD33" w14:textId="77777777" w:rsidR="003740A3" w:rsidRDefault="00000000" w:rsidP="003740A3">
            <w:pPr>
              <w:pStyle w:val="Dates"/>
            </w:pPr>
            <w:sdt>
              <w:sdtPr>
                <w:id w:val="1889063361"/>
                <w:placeholder>
                  <w:docPart w:val="DFFB21AFDABD4ABAB1204D60AB7CD249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2F022E7654134D439B9951F91DD64ACE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2A683AED" w14:textId="77777777" w:rsidR="003740A3" w:rsidRDefault="00000000" w:rsidP="003740A3">
            <w:pPr>
              <w:pStyle w:val="Experience"/>
            </w:pPr>
            <w:sdt>
              <w:sdtPr>
                <w:id w:val="2089416168"/>
                <w:placeholder>
                  <w:docPart w:val="686FA03EA89742D2AE88BAF2F14E52D3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23E101233EE1407FA9B6134B653DF5AB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847401369"/>
                <w:placeholder>
                  <w:docPart w:val="6050B3AB4E0F450CBD3AAD08D4CC2670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p w14:paraId="7BA95110" w14:textId="77777777" w:rsidR="003740A3" w:rsidRDefault="00000000" w:rsidP="003740A3">
            <w:pPr>
              <w:pStyle w:val="Dates"/>
            </w:pPr>
            <w:sdt>
              <w:sdtPr>
                <w:id w:val="-848477920"/>
                <w:placeholder>
                  <w:docPart w:val="3A3B372B93014E5899344108D1303ED4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EAFB8A13B25643D0B4B6115F00E075A5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2997D125" w14:textId="77777777" w:rsidR="003740A3" w:rsidRDefault="00000000" w:rsidP="003740A3">
            <w:pPr>
              <w:pStyle w:val="Experience"/>
            </w:pPr>
            <w:sdt>
              <w:sdtPr>
                <w:id w:val="-1462188416"/>
                <w:placeholder>
                  <w:docPart w:val="A1B8A93CB0F34223A32650E347DD2896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995BED00FFDD452298B7FEC0E2ADADFE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452551456"/>
                <w:placeholder>
                  <w:docPart w:val="8D1B2A61D3FA46D2A5CAB761258357AF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451F890127734D86A134FD94142C5587"/>
              </w:placeholder>
              <w:temporary/>
              <w:showingPlcHdr/>
              <w15:appearance w15:val="hidden"/>
            </w:sdtPr>
            <w:sdtContent>
              <w:p w14:paraId="403F3582" w14:textId="77777777"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14:paraId="73F3A596" w14:textId="77777777" w:rsidTr="003740A3">
        <w:trPr>
          <w:trHeight w:val="997"/>
        </w:trPr>
        <w:tc>
          <w:tcPr>
            <w:tcW w:w="10080" w:type="dxa"/>
          </w:tcPr>
          <w:p w14:paraId="69647963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14:paraId="4E91C925" w14:textId="77777777" w:rsidR="003740A3" w:rsidRPr="00AE3014" w:rsidRDefault="00000000" w:rsidP="003740A3">
            <w:pPr>
              <w:ind w:left="360"/>
            </w:pPr>
            <w:sdt>
              <w:sdtPr>
                <w:id w:val="245614494"/>
                <w:placeholder>
                  <w:docPart w:val="CC937131D8B44724A0267E6F80FEC4F4"/>
                </w:placeholder>
                <w:temporary/>
                <w:showingPlcHdr/>
                <w15:appearance w15:val="hidden"/>
              </w:sdtPr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ED4CA662EAAF42679B6FC2A085641F85"/>
                </w:placeholder>
                <w:temporary/>
                <w:showingPlcHdr/>
                <w15:appearance w15:val="hidden"/>
              </w:sdtPr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B0B66638F9F94D0CBB8897430DCF509E"/>
              </w:placeholder>
              <w:temporary/>
              <w:showingPlcHdr/>
              <w15:appearance w15:val="hidden"/>
            </w:sdtPr>
            <w:sdtContent>
              <w:p w14:paraId="49DE65C9" w14:textId="77777777"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14:paraId="0AFC7137" w14:textId="77777777" w:rsidTr="003740A3">
        <w:trPr>
          <w:trHeight w:val="997"/>
        </w:trPr>
        <w:tc>
          <w:tcPr>
            <w:tcW w:w="10080" w:type="dxa"/>
          </w:tcPr>
          <w:p w14:paraId="652455F7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13D08F7360CE4F67A7B3F3B13CB5E323"/>
              </w:placeholder>
              <w:temporary/>
              <w:showingPlcHdr/>
              <w15:appearance w15:val="hidden"/>
            </w:sdtPr>
            <w:sdtContent>
              <w:p w14:paraId="3E02C2EA" w14:textId="77777777"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14:paraId="26EF6D4C" w14:textId="77777777" w:rsidTr="003740A3">
        <w:trPr>
          <w:trHeight w:val="759"/>
        </w:trPr>
        <w:tc>
          <w:tcPr>
            <w:tcW w:w="10080" w:type="dxa"/>
          </w:tcPr>
          <w:p w14:paraId="118FF52B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1C46A0E1D081497EBD0480A9294F2794"/>
              </w:placeholder>
              <w:temporary/>
              <w:showingPlcHdr/>
              <w15:appearance w15:val="hidden"/>
            </w:sdtPr>
            <w:sdtContent>
              <w:p w14:paraId="5ABD3036" w14:textId="77777777"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14:paraId="75860AEB" w14:textId="77777777" w:rsidTr="003740A3">
        <w:trPr>
          <w:trHeight w:val="494"/>
        </w:trPr>
        <w:tc>
          <w:tcPr>
            <w:tcW w:w="10080" w:type="dxa"/>
          </w:tcPr>
          <w:p w14:paraId="4A40C2BE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1F9E84D74222463D87EE1FC0C8717EEF"/>
              </w:placeholder>
              <w:temporary/>
              <w:showingPlcHdr/>
              <w15:appearance w15:val="hidden"/>
            </w:sdtPr>
            <w:sdtContent>
              <w:p w14:paraId="317BCD77" w14:textId="77777777"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14:paraId="325DDE85" w14:textId="77777777"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55FDAC" w14:textId="77777777" w:rsidR="00483A01" w:rsidRDefault="00483A01" w:rsidP="00793CBE">
      <w:r>
        <w:separator/>
      </w:r>
    </w:p>
  </w:endnote>
  <w:endnote w:type="continuationSeparator" w:id="0">
    <w:p w14:paraId="50B06610" w14:textId="77777777" w:rsidR="00483A01" w:rsidRDefault="00483A01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B63B1F" w14:textId="77777777"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F502E" w14:textId="77777777"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A498322" wp14:editId="71389EC4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00CB46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D576FD" w14:textId="77777777"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02AD0" w14:textId="77777777" w:rsidR="00483A01" w:rsidRDefault="00483A01" w:rsidP="00793CBE">
      <w:r>
        <w:separator/>
      </w:r>
    </w:p>
  </w:footnote>
  <w:footnote w:type="continuationSeparator" w:id="0">
    <w:p w14:paraId="7BABEE4A" w14:textId="77777777" w:rsidR="00483A01" w:rsidRDefault="00483A01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9A762" w14:textId="77777777"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5411F" w14:textId="77777777"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134708CD" wp14:editId="27296662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FC94E" w14:textId="77777777"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4708CD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242FC94E" w14:textId="77777777"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CAF16" w14:textId="77777777"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2826939">
    <w:abstractNumId w:val="0"/>
  </w:num>
  <w:num w:numId="2" w16cid:durableId="1325863334">
    <w:abstractNumId w:val="1"/>
  </w:num>
  <w:num w:numId="3" w16cid:durableId="14853901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BD3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83A01"/>
    <w:rsid w:val="004C3914"/>
    <w:rsid w:val="005D3E45"/>
    <w:rsid w:val="005F7BD3"/>
    <w:rsid w:val="00602D68"/>
    <w:rsid w:val="00721236"/>
    <w:rsid w:val="007544FB"/>
    <w:rsid w:val="00793CBE"/>
    <w:rsid w:val="007D2A62"/>
    <w:rsid w:val="0087298D"/>
    <w:rsid w:val="008C4FFA"/>
    <w:rsid w:val="008D762B"/>
    <w:rsid w:val="009141D5"/>
    <w:rsid w:val="0093467F"/>
    <w:rsid w:val="009360EC"/>
    <w:rsid w:val="0096784B"/>
    <w:rsid w:val="009A70C3"/>
    <w:rsid w:val="00A4494B"/>
    <w:rsid w:val="00AE3014"/>
    <w:rsid w:val="00B50479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B95FFE"/>
  <w14:defaultImageDpi w14:val="32767"/>
  <w15:chartTrackingRefBased/>
  <w15:docId w15:val="{BCB2DBDF-A531-4410-B7E0-3160D60F8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b-215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ACAF8DEF34D4AA7BB636D7BD55DB8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096D9B-4B5D-4FEF-99CD-5BB21C853D9B}"/>
      </w:docPartPr>
      <w:docPartBody>
        <w:p w:rsidR="00000000" w:rsidRDefault="00000000">
          <w:pPr>
            <w:pStyle w:val="6ACAF8DEF34D4AA7BB636D7BD55DB84A"/>
          </w:pPr>
          <w:r w:rsidRPr="00415A4A">
            <w:t>[Your Name]</w:t>
          </w:r>
        </w:p>
      </w:docPartBody>
    </w:docPart>
    <w:docPart>
      <w:docPartPr>
        <w:name w:val="E7FBCCAD217C413CB5953DBB2427B2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20EC5F-E539-4E0F-880E-3F60EC174FD2}"/>
      </w:docPartPr>
      <w:docPartBody>
        <w:p w:rsidR="00000000" w:rsidRDefault="00000000">
          <w:pPr>
            <w:pStyle w:val="E7FBCCAD217C413CB5953DBB2427B26E"/>
          </w:pPr>
          <w:r w:rsidRPr="003740A3">
            <w:t>[Address]</w:t>
          </w:r>
        </w:p>
      </w:docPartBody>
    </w:docPart>
    <w:docPart>
      <w:docPartPr>
        <w:name w:val="DC3650704E714C739C96F712E6BB6B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F40C34-0064-4970-B12A-6652B1C24CF9}"/>
      </w:docPartPr>
      <w:docPartBody>
        <w:p w:rsidR="00000000" w:rsidRDefault="00000000">
          <w:pPr>
            <w:pStyle w:val="DC3650704E714C739C96F712E6BB6B99"/>
          </w:pPr>
          <w:r w:rsidRPr="003740A3">
            <w:t>[City, ST ZIP Code]</w:t>
          </w:r>
        </w:p>
      </w:docPartBody>
    </w:docPart>
    <w:docPart>
      <w:docPartPr>
        <w:name w:val="CA92DA0489DC45DDB075A45AC9D83A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F5446D-8A08-494A-A434-52F7D6BFEAD7}"/>
      </w:docPartPr>
      <w:docPartBody>
        <w:p w:rsidR="00000000" w:rsidRDefault="00000000">
          <w:pPr>
            <w:pStyle w:val="CA92DA0489DC45DDB075A45AC9D83A77"/>
          </w:pPr>
          <w:r w:rsidRPr="003740A3">
            <w:t>[Phone]</w:t>
          </w:r>
        </w:p>
      </w:docPartBody>
    </w:docPart>
    <w:docPart>
      <w:docPartPr>
        <w:name w:val="E77EAF4380CE4A0DB3BB1FF5560D67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6D08F-019D-4EF3-90B3-6A0167E70237}"/>
      </w:docPartPr>
      <w:docPartBody>
        <w:p w:rsidR="00000000" w:rsidRDefault="00000000">
          <w:pPr>
            <w:pStyle w:val="E77EAF4380CE4A0DB3BB1FF5560D671E"/>
          </w:pPr>
          <w:r w:rsidRPr="003740A3">
            <w:t>[Email]</w:t>
          </w:r>
        </w:p>
      </w:docPartBody>
    </w:docPart>
    <w:docPart>
      <w:docPartPr>
        <w:name w:val="7B6C9C29D9884C0F89597B1D28596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B9C3B1-6668-4EE2-8F63-7FAF10685B25}"/>
      </w:docPartPr>
      <w:docPartBody>
        <w:p w:rsidR="00000000" w:rsidRDefault="00000000">
          <w:pPr>
            <w:pStyle w:val="7B6C9C29D9884C0F89597B1D2859668E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8BEBC287ED544C8FA86E01C5B3ACCB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8027E3-E79B-455C-8CAA-44B48311834A}"/>
      </w:docPartPr>
      <w:docPartBody>
        <w:p w:rsidR="00000000" w:rsidRDefault="00000000">
          <w:pPr>
            <w:pStyle w:val="8BEBC287ED544C8FA86E01C5B3ACCBCC"/>
          </w:pPr>
          <w:r w:rsidRPr="00415A4A">
            <w:t>[Dates From]</w:t>
          </w:r>
        </w:p>
      </w:docPartBody>
    </w:docPart>
    <w:docPart>
      <w:docPartPr>
        <w:name w:val="EEF32A8CA21446E9ABB01C947066D9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37067A-1823-4FD1-9C11-6550378658D0}"/>
      </w:docPartPr>
      <w:docPartBody>
        <w:p w:rsidR="00000000" w:rsidRDefault="00000000">
          <w:pPr>
            <w:pStyle w:val="EEF32A8CA21446E9ABB01C947066D991"/>
          </w:pPr>
          <w:r w:rsidRPr="00415A4A">
            <w:t>[To]</w:t>
          </w:r>
        </w:p>
      </w:docPartBody>
    </w:docPart>
    <w:docPart>
      <w:docPartPr>
        <w:name w:val="7ABA06E84BC345508667292A34BC81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52BE34-77C5-4E75-9F7F-0099E731573E}"/>
      </w:docPartPr>
      <w:docPartBody>
        <w:p w:rsidR="00000000" w:rsidRDefault="00000000">
          <w:pPr>
            <w:pStyle w:val="7ABA06E84BC345508667292A34BC8155"/>
          </w:pPr>
          <w:r w:rsidRPr="00415A4A">
            <w:t>[Job Title]</w:t>
          </w:r>
        </w:p>
      </w:docPartBody>
    </w:docPart>
    <w:docPart>
      <w:docPartPr>
        <w:name w:val="CF2B849095234EB8B4669C5CF05D33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941785-6640-4A63-8780-756B1EA461FA}"/>
      </w:docPartPr>
      <w:docPartBody>
        <w:p w:rsidR="00000000" w:rsidRDefault="00000000">
          <w:pPr>
            <w:pStyle w:val="CF2B849095234EB8B4669C5CF05D334D"/>
          </w:pPr>
          <w:r w:rsidRPr="00415A4A">
            <w:t>[Job Position]</w:t>
          </w:r>
        </w:p>
      </w:docPartBody>
    </w:docPart>
    <w:docPart>
      <w:docPartPr>
        <w:name w:val="391FCEC7422141F7AD44049CA64C1E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CC541-1C57-4AA3-A9AD-5D82F8FE86D4}"/>
      </w:docPartPr>
      <w:docPartBody>
        <w:p w:rsidR="00000000" w:rsidRDefault="00000000">
          <w:pPr>
            <w:pStyle w:val="391FCEC7422141F7AD44049CA64C1EA2"/>
          </w:pPr>
          <w:r w:rsidRPr="00415A4A">
            <w:t>[Company Name]</w:t>
          </w:r>
        </w:p>
      </w:docPartBody>
    </w:docPart>
    <w:docPart>
      <w:docPartPr>
        <w:name w:val="DFFB21AFDABD4ABAB1204D60AB7CD2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BA7BD4-1F6E-4DE1-A98A-C2E69EC7E741}"/>
      </w:docPartPr>
      <w:docPartBody>
        <w:p w:rsidR="00000000" w:rsidRDefault="00000000">
          <w:pPr>
            <w:pStyle w:val="DFFB21AFDABD4ABAB1204D60AB7CD249"/>
          </w:pPr>
          <w:r w:rsidRPr="00415A4A">
            <w:t>[Dates From]</w:t>
          </w:r>
        </w:p>
      </w:docPartBody>
    </w:docPart>
    <w:docPart>
      <w:docPartPr>
        <w:name w:val="2F022E7654134D439B9951F91DD64A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B40110-5052-4F10-9746-CB5A45DB9564}"/>
      </w:docPartPr>
      <w:docPartBody>
        <w:p w:rsidR="00000000" w:rsidRDefault="00000000">
          <w:pPr>
            <w:pStyle w:val="2F022E7654134D439B9951F91DD64ACE"/>
          </w:pPr>
          <w:r w:rsidRPr="00415A4A">
            <w:t>[To]</w:t>
          </w:r>
        </w:p>
      </w:docPartBody>
    </w:docPart>
    <w:docPart>
      <w:docPartPr>
        <w:name w:val="686FA03EA89742D2AE88BAF2F14E52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A4B67-0E69-47A7-89F6-7BF717B60C15}"/>
      </w:docPartPr>
      <w:docPartBody>
        <w:p w:rsidR="00000000" w:rsidRDefault="00000000">
          <w:pPr>
            <w:pStyle w:val="686FA03EA89742D2AE88BAF2F14E52D3"/>
          </w:pPr>
          <w:r w:rsidRPr="00415A4A">
            <w:t>[Job Title]</w:t>
          </w:r>
        </w:p>
      </w:docPartBody>
    </w:docPart>
    <w:docPart>
      <w:docPartPr>
        <w:name w:val="23E101233EE1407FA9B6134B653DF5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CA8E3C-9C25-443F-91F6-6B1AE29761D2}"/>
      </w:docPartPr>
      <w:docPartBody>
        <w:p w:rsidR="00000000" w:rsidRDefault="00000000">
          <w:pPr>
            <w:pStyle w:val="23E101233EE1407FA9B6134B653DF5AB"/>
          </w:pPr>
          <w:r w:rsidRPr="00415A4A">
            <w:t>[Job Position]</w:t>
          </w:r>
        </w:p>
      </w:docPartBody>
    </w:docPart>
    <w:docPart>
      <w:docPartPr>
        <w:name w:val="6050B3AB4E0F450CBD3AAD08D4CC26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E8804C-3EF7-42CB-BF00-1021F88F3C78}"/>
      </w:docPartPr>
      <w:docPartBody>
        <w:p w:rsidR="00000000" w:rsidRDefault="00000000">
          <w:pPr>
            <w:pStyle w:val="6050B3AB4E0F450CBD3AAD08D4CC2670"/>
          </w:pPr>
          <w:r w:rsidRPr="00415A4A">
            <w:t>[Company Name]</w:t>
          </w:r>
        </w:p>
      </w:docPartBody>
    </w:docPart>
    <w:docPart>
      <w:docPartPr>
        <w:name w:val="3A3B372B93014E5899344108D1303E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688B19-4DDA-4D3C-8C8D-4632D2538EAA}"/>
      </w:docPartPr>
      <w:docPartBody>
        <w:p w:rsidR="00000000" w:rsidRDefault="00000000">
          <w:pPr>
            <w:pStyle w:val="3A3B372B93014E5899344108D1303ED4"/>
          </w:pPr>
          <w:r w:rsidRPr="00415A4A">
            <w:t>[Dates From]</w:t>
          </w:r>
        </w:p>
      </w:docPartBody>
    </w:docPart>
    <w:docPart>
      <w:docPartPr>
        <w:name w:val="EAFB8A13B25643D0B4B6115F00E075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035A83-8B01-4337-8519-5BEBB89962A1}"/>
      </w:docPartPr>
      <w:docPartBody>
        <w:p w:rsidR="00000000" w:rsidRDefault="00000000">
          <w:pPr>
            <w:pStyle w:val="EAFB8A13B25643D0B4B6115F00E075A5"/>
          </w:pPr>
          <w:r w:rsidRPr="00415A4A">
            <w:t>[To]</w:t>
          </w:r>
        </w:p>
      </w:docPartBody>
    </w:docPart>
    <w:docPart>
      <w:docPartPr>
        <w:name w:val="A1B8A93CB0F34223A32650E347DD28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D35B51-564D-4AA1-818F-0D23FA8760A8}"/>
      </w:docPartPr>
      <w:docPartBody>
        <w:p w:rsidR="00000000" w:rsidRDefault="00000000">
          <w:pPr>
            <w:pStyle w:val="A1B8A93CB0F34223A32650E347DD2896"/>
          </w:pPr>
          <w:r w:rsidRPr="00415A4A">
            <w:t>[Job Title]</w:t>
          </w:r>
        </w:p>
      </w:docPartBody>
    </w:docPart>
    <w:docPart>
      <w:docPartPr>
        <w:name w:val="995BED00FFDD452298B7FEC0E2ADAD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F6CE71-17E3-45F8-AED0-EDAB76429C67}"/>
      </w:docPartPr>
      <w:docPartBody>
        <w:p w:rsidR="00000000" w:rsidRDefault="00000000">
          <w:pPr>
            <w:pStyle w:val="995BED00FFDD452298B7FEC0E2ADADFE"/>
          </w:pPr>
          <w:r w:rsidRPr="00415A4A">
            <w:t>[Job Position]</w:t>
          </w:r>
        </w:p>
      </w:docPartBody>
    </w:docPart>
    <w:docPart>
      <w:docPartPr>
        <w:name w:val="8D1B2A61D3FA46D2A5CAB761258357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F14B3E-6985-4081-82A4-A474D1904716}"/>
      </w:docPartPr>
      <w:docPartBody>
        <w:p w:rsidR="00000000" w:rsidRDefault="00000000">
          <w:pPr>
            <w:pStyle w:val="8D1B2A61D3FA46D2A5CAB761258357AF"/>
          </w:pPr>
          <w:r w:rsidRPr="00415A4A">
            <w:t>[Company Name]</w:t>
          </w:r>
        </w:p>
      </w:docPartBody>
    </w:docPart>
    <w:docPart>
      <w:docPartPr>
        <w:name w:val="451F890127734D86A134FD94142C55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4A903-96A7-4013-957F-FEB8791BB3CB}"/>
      </w:docPartPr>
      <w:docPartBody>
        <w:p w:rsidR="00000000" w:rsidRDefault="00000000">
          <w:pPr>
            <w:pStyle w:val="451F890127734D86A134FD94142C5587"/>
          </w:pPr>
          <w:r w:rsidRPr="009360EC">
            <w:t>[This is the place for a brief summary of your key responsibilities and most stellar</w:t>
          </w:r>
          <w:r w:rsidRPr="009360EC">
            <w:br/>
            <w:t>accomplishments.]</w:t>
          </w:r>
        </w:p>
      </w:docPartBody>
    </w:docPart>
    <w:docPart>
      <w:docPartPr>
        <w:name w:val="CC937131D8B44724A0267E6F80FEC4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24DAF8-A432-4AFF-807E-0898CC0804F3}"/>
      </w:docPartPr>
      <w:docPartBody>
        <w:p w:rsidR="00000000" w:rsidRDefault="00000000">
          <w:pPr>
            <w:pStyle w:val="CC937131D8B44724A0267E6F80FEC4F4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ED4CA662EAAF42679B6FC2A085641F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8AAB43-DB64-4EDB-AA89-4710A097FFB7}"/>
      </w:docPartPr>
      <w:docPartBody>
        <w:p w:rsidR="00000000" w:rsidRDefault="00000000">
          <w:pPr>
            <w:pStyle w:val="ED4CA662EAAF42679B6FC2A085641F85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B0B66638F9F94D0CBB8897430DCF5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ACE536-5605-4799-AFB4-EC8FA641C76A}"/>
      </w:docPartPr>
      <w:docPartBody>
        <w:p w:rsidR="00000000" w:rsidRDefault="00000000">
          <w:pPr>
            <w:pStyle w:val="B0B66638F9F94D0CBB8897430DCF509E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13D08F7360CE4F67A7B3F3B13CB5E3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7399D9-A84D-4F3A-8352-B65DB5CD2AC5}"/>
      </w:docPartPr>
      <w:docPartBody>
        <w:p w:rsidR="00000000" w:rsidRDefault="00000000">
          <w:pPr>
            <w:pStyle w:val="13D08F7360CE4F67A7B3F3B13CB5E323"/>
          </w:pPr>
          <w:r w:rsidRPr="009360EC">
            <w:t>[You delivered that big presentation to rave reviews.</w:t>
          </w:r>
          <w:r w:rsidRPr="009360EC">
            <w:br/>
            <w:t xml:space="preserve">Don’t be shy about it </w:t>
          </w:r>
          <w:r w:rsidRPr="009360EC">
            <w:t>now!</w:t>
          </w:r>
          <w:r w:rsidRPr="009360EC">
            <w:br/>
            <w:t>This is the place to show how well you work and play with others.]</w:t>
          </w:r>
        </w:p>
      </w:docPartBody>
    </w:docPart>
    <w:docPart>
      <w:docPartPr>
        <w:name w:val="1C46A0E1D081497EBD0480A9294F27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A0D3F1-6708-4C0F-A82F-7DBB9CA4C4CC}"/>
      </w:docPartPr>
      <w:docPartBody>
        <w:p w:rsidR="00000000" w:rsidRDefault="00000000">
          <w:pPr>
            <w:pStyle w:val="1C46A0E1D081497EBD0480A9294F2794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1F9E84D74222463D87EE1FC0C8717E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406B5E-9A85-406A-B563-27416D8DEC90}"/>
      </w:docPartPr>
      <w:docPartBody>
        <w:p w:rsidR="00000000" w:rsidRDefault="00000000">
          <w:pPr>
            <w:pStyle w:val="1F9E84D74222463D87EE1FC0C8717EEF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4E5"/>
    <w:rsid w:val="006A14E5"/>
    <w:rsid w:val="0091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CAF8DEF34D4AA7BB636D7BD55DB84A">
    <w:name w:val="6ACAF8DEF34D4AA7BB636D7BD55DB84A"/>
  </w:style>
  <w:style w:type="paragraph" w:customStyle="1" w:styleId="E7FBCCAD217C413CB5953DBB2427B26E">
    <w:name w:val="E7FBCCAD217C413CB5953DBB2427B26E"/>
  </w:style>
  <w:style w:type="paragraph" w:customStyle="1" w:styleId="DC3650704E714C739C96F712E6BB6B99">
    <w:name w:val="DC3650704E714C739C96F712E6BB6B99"/>
  </w:style>
  <w:style w:type="paragraph" w:customStyle="1" w:styleId="CA92DA0489DC45DDB075A45AC9D83A77">
    <w:name w:val="CA92DA0489DC45DDB075A45AC9D83A77"/>
  </w:style>
  <w:style w:type="paragraph" w:customStyle="1" w:styleId="E77EAF4380CE4A0DB3BB1FF5560D671E">
    <w:name w:val="E77EAF4380CE4A0DB3BB1FF5560D671E"/>
  </w:style>
  <w:style w:type="paragraph" w:customStyle="1" w:styleId="7B6C9C29D9884C0F89597B1D2859668E">
    <w:name w:val="7B6C9C29D9884C0F89597B1D2859668E"/>
  </w:style>
  <w:style w:type="paragraph" w:customStyle="1" w:styleId="8BEBC287ED544C8FA86E01C5B3ACCBCC">
    <w:name w:val="8BEBC287ED544C8FA86E01C5B3ACCBCC"/>
  </w:style>
  <w:style w:type="paragraph" w:customStyle="1" w:styleId="EEF32A8CA21446E9ABB01C947066D991">
    <w:name w:val="EEF32A8CA21446E9ABB01C947066D991"/>
  </w:style>
  <w:style w:type="paragraph" w:customStyle="1" w:styleId="7ABA06E84BC345508667292A34BC8155">
    <w:name w:val="7ABA06E84BC345508667292A34BC8155"/>
  </w:style>
  <w:style w:type="paragraph" w:customStyle="1" w:styleId="CF2B849095234EB8B4669C5CF05D334D">
    <w:name w:val="CF2B849095234EB8B4669C5CF05D334D"/>
  </w:style>
  <w:style w:type="paragraph" w:customStyle="1" w:styleId="391FCEC7422141F7AD44049CA64C1EA2">
    <w:name w:val="391FCEC7422141F7AD44049CA64C1EA2"/>
  </w:style>
  <w:style w:type="paragraph" w:customStyle="1" w:styleId="DFFB21AFDABD4ABAB1204D60AB7CD249">
    <w:name w:val="DFFB21AFDABD4ABAB1204D60AB7CD249"/>
  </w:style>
  <w:style w:type="paragraph" w:customStyle="1" w:styleId="2F022E7654134D439B9951F91DD64ACE">
    <w:name w:val="2F022E7654134D439B9951F91DD64ACE"/>
  </w:style>
  <w:style w:type="paragraph" w:customStyle="1" w:styleId="686FA03EA89742D2AE88BAF2F14E52D3">
    <w:name w:val="686FA03EA89742D2AE88BAF2F14E52D3"/>
  </w:style>
  <w:style w:type="paragraph" w:customStyle="1" w:styleId="23E101233EE1407FA9B6134B653DF5AB">
    <w:name w:val="23E101233EE1407FA9B6134B653DF5AB"/>
  </w:style>
  <w:style w:type="paragraph" w:customStyle="1" w:styleId="6050B3AB4E0F450CBD3AAD08D4CC2670">
    <w:name w:val="6050B3AB4E0F450CBD3AAD08D4CC2670"/>
  </w:style>
  <w:style w:type="paragraph" w:customStyle="1" w:styleId="3A3B372B93014E5899344108D1303ED4">
    <w:name w:val="3A3B372B93014E5899344108D1303ED4"/>
  </w:style>
  <w:style w:type="paragraph" w:customStyle="1" w:styleId="EAFB8A13B25643D0B4B6115F00E075A5">
    <w:name w:val="EAFB8A13B25643D0B4B6115F00E075A5"/>
  </w:style>
  <w:style w:type="paragraph" w:customStyle="1" w:styleId="A1B8A93CB0F34223A32650E347DD2896">
    <w:name w:val="A1B8A93CB0F34223A32650E347DD2896"/>
  </w:style>
  <w:style w:type="paragraph" w:customStyle="1" w:styleId="995BED00FFDD452298B7FEC0E2ADADFE">
    <w:name w:val="995BED00FFDD452298B7FEC0E2ADADFE"/>
  </w:style>
  <w:style w:type="paragraph" w:customStyle="1" w:styleId="8D1B2A61D3FA46D2A5CAB761258357AF">
    <w:name w:val="8D1B2A61D3FA46D2A5CAB761258357AF"/>
  </w:style>
  <w:style w:type="paragraph" w:customStyle="1" w:styleId="451F890127734D86A134FD94142C5587">
    <w:name w:val="451F890127734D86A134FD94142C5587"/>
  </w:style>
  <w:style w:type="paragraph" w:customStyle="1" w:styleId="CC937131D8B44724A0267E6F80FEC4F4">
    <w:name w:val="CC937131D8B44724A0267E6F80FEC4F4"/>
  </w:style>
  <w:style w:type="paragraph" w:customStyle="1" w:styleId="ED4CA662EAAF42679B6FC2A085641F85">
    <w:name w:val="ED4CA662EAAF42679B6FC2A085641F85"/>
  </w:style>
  <w:style w:type="paragraph" w:customStyle="1" w:styleId="B0B66638F9F94D0CBB8897430DCF509E">
    <w:name w:val="B0B66638F9F94D0CBB8897430DCF509E"/>
  </w:style>
  <w:style w:type="paragraph" w:customStyle="1" w:styleId="13D08F7360CE4F67A7B3F3B13CB5E323">
    <w:name w:val="13D08F7360CE4F67A7B3F3B13CB5E323"/>
  </w:style>
  <w:style w:type="paragraph" w:customStyle="1" w:styleId="1C46A0E1D081497EBD0480A9294F2794">
    <w:name w:val="1C46A0E1D081497EBD0480A9294F2794"/>
  </w:style>
  <w:style w:type="paragraph" w:customStyle="1" w:styleId="1F9E84D74222463D87EE1FC0C8717EEF">
    <w:name w:val="1F9E84D74222463D87EE1FC0C8717E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0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2025-01-17T13:21:00Z</dcterms:created>
  <dcterms:modified xsi:type="dcterms:W3CDTF">2025-01-17T13:21:00Z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